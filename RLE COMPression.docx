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F622C7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D3A468F" w14:textId="78099B0A" w:rsidR="00692703" w:rsidRPr="00CF1A49" w:rsidRDefault="00B34CE4" w:rsidP="00913946">
            <w:pPr>
              <w:pStyle w:val="Title"/>
            </w:pPr>
            <w:r>
              <w:t>RLE COMPression</w:t>
            </w:r>
          </w:p>
          <w:p w14:paraId="1340EDF9" w14:textId="7F48D405" w:rsidR="00692703" w:rsidRPr="00A35E20" w:rsidRDefault="00B34CE4" w:rsidP="00913946">
            <w:pPr>
              <w:pStyle w:val="ContactInfoEmphasis"/>
              <w:contextualSpacing w:val="0"/>
              <w:rPr>
                <w:sz w:val="30"/>
                <w:szCs w:val="30"/>
              </w:rPr>
            </w:pPr>
            <w:r w:rsidRPr="00A35E20">
              <w:rPr>
                <w:sz w:val="30"/>
                <w:szCs w:val="30"/>
              </w:rPr>
              <w:t>Phone List</w:t>
            </w:r>
            <w:r w:rsidR="00A35E20">
              <w:rPr>
                <w:sz w:val="30"/>
                <w:szCs w:val="30"/>
              </w:rPr>
              <w:t xml:space="preserve"> compression</w:t>
            </w:r>
          </w:p>
        </w:tc>
      </w:tr>
    </w:tbl>
    <w:p w14:paraId="5BD3F415" w14:textId="6024B3D8" w:rsidR="004E01EB" w:rsidRPr="00CF1A49" w:rsidRDefault="00B34CE4" w:rsidP="004E01EB">
      <w:pPr>
        <w:pStyle w:val="Heading1"/>
      </w:pPr>
      <w:r>
        <w:t>members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A54FE16" w14:textId="77777777" w:rsidTr="00D66A52">
        <w:tc>
          <w:tcPr>
            <w:tcW w:w="9355" w:type="dxa"/>
          </w:tcPr>
          <w:p w14:paraId="79A04635" w14:textId="77777777" w:rsidR="001E3120" w:rsidRPr="00B34CE4" w:rsidRDefault="00B34CE4" w:rsidP="001D0BF1">
            <w:pPr>
              <w:contextualSpacing w:val="0"/>
              <w:rPr>
                <w:sz w:val="30"/>
                <w:szCs w:val="30"/>
              </w:rPr>
            </w:pPr>
            <w:r w:rsidRPr="00B34CE4">
              <w:rPr>
                <w:sz w:val="30"/>
                <w:szCs w:val="30"/>
              </w:rPr>
              <w:t>1-Viola Tarek Zaher   sec2</w:t>
            </w:r>
          </w:p>
          <w:p w14:paraId="13DB97A3" w14:textId="41504F77" w:rsidR="00B34CE4" w:rsidRPr="00B34CE4" w:rsidRDefault="00B34CE4" w:rsidP="001D0BF1">
            <w:pPr>
              <w:contextualSpacing w:val="0"/>
              <w:rPr>
                <w:sz w:val="30"/>
                <w:szCs w:val="30"/>
              </w:rPr>
            </w:pPr>
            <w:r w:rsidRPr="00B34CE4">
              <w:rPr>
                <w:sz w:val="30"/>
                <w:szCs w:val="30"/>
              </w:rPr>
              <w:t>2-Kathrine Wassef Salama    sec2</w:t>
            </w:r>
          </w:p>
        </w:tc>
      </w:tr>
      <w:tr w:rsidR="00F61DF9" w:rsidRPr="00CF1A49" w14:paraId="5BB4ED02" w14:textId="77777777" w:rsidTr="00F61DF9">
        <w:tc>
          <w:tcPr>
            <w:tcW w:w="9355" w:type="dxa"/>
            <w:tcMar>
              <w:top w:w="216" w:type="dxa"/>
            </w:tcMar>
          </w:tcPr>
          <w:p w14:paraId="76E5748B" w14:textId="1E890249" w:rsidR="00F61DF9" w:rsidRDefault="00F61DF9" w:rsidP="00F61DF9"/>
        </w:tc>
      </w:tr>
    </w:tbl>
    <w:p w14:paraId="46F550F3" w14:textId="725A921D" w:rsidR="00DA59AA" w:rsidRPr="00CF1A49" w:rsidRDefault="00B34CE4" w:rsidP="0097790C">
      <w:pPr>
        <w:pStyle w:val="Heading1"/>
      </w:pPr>
      <w:r>
        <w:t>introduction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F83B8B0" w14:textId="77777777" w:rsidTr="00D66A52">
        <w:tc>
          <w:tcPr>
            <w:tcW w:w="9355" w:type="dxa"/>
          </w:tcPr>
          <w:p w14:paraId="120A3DE2" w14:textId="77777777" w:rsidR="007538DC" w:rsidRPr="00B34CE4" w:rsidRDefault="00B34CE4" w:rsidP="007538DC">
            <w:pPr>
              <w:contextualSpacing w:val="0"/>
              <w:rPr>
                <w:sz w:val="30"/>
                <w:szCs w:val="30"/>
              </w:rPr>
            </w:pPr>
            <w:r w:rsidRPr="00B34CE4">
              <w:rPr>
                <w:sz w:val="30"/>
                <w:szCs w:val="30"/>
              </w:rPr>
              <w:t xml:space="preserve">This is a report of data compression as we compress phone list as text file and decompressed it </w:t>
            </w:r>
          </w:p>
          <w:p w14:paraId="004C707A" w14:textId="2C6945CF" w:rsidR="00B34CE4" w:rsidRPr="00CF1A49" w:rsidRDefault="00B34CE4" w:rsidP="007538DC">
            <w:pPr>
              <w:contextualSpacing w:val="0"/>
            </w:pPr>
            <w:r w:rsidRPr="00B34CE4">
              <w:rPr>
                <w:sz w:val="30"/>
                <w:szCs w:val="30"/>
              </w:rPr>
              <w:t xml:space="preserve">Using C++ </w:t>
            </w:r>
            <w:proofErr w:type="gramStart"/>
            <w:r w:rsidRPr="00B34CE4">
              <w:rPr>
                <w:sz w:val="30"/>
                <w:szCs w:val="30"/>
              </w:rPr>
              <w:t>language .</w:t>
            </w:r>
            <w:proofErr w:type="gramEnd"/>
          </w:p>
        </w:tc>
      </w:tr>
      <w:tr w:rsidR="00F61DF9" w:rsidRPr="00CF1A49" w14:paraId="51C1E04A" w14:textId="77777777" w:rsidTr="00F61DF9">
        <w:tc>
          <w:tcPr>
            <w:tcW w:w="9355" w:type="dxa"/>
            <w:tcMar>
              <w:top w:w="216" w:type="dxa"/>
            </w:tcMar>
          </w:tcPr>
          <w:p w14:paraId="648808AE" w14:textId="02D3399C" w:rsidR="00F61DF9" w:rsidRDefault="00F61DF9" w:rsidP="00F61DF9"/>
        </w:tc>
      </w:tr>
    </w:tbl>
    <w:p w14:paraId="15C65200" w14:textId="3F0A9130" w:rsidR="00486277" w:rsidRPr="00CF1A49" w:rsidRDefault="00B34CE4" w:rsidP="00486277">
      <w:pPr>
        <w:pStyle w:val="Heading1"/>
      </w:pPr>
      <w:r>
        <w:t>Algorithm</w:t>
      </w:r>
    </w:p>
    <w:tbl>
      <w:tblPr>
        <w:tblStyle w:val="TableGrid"/>
        <w:tblW w:w="25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</w:tblGrid>
      <w:tr w:rsidR="00B34CE4" w:rsidRPr="006E1507" w14:paraId="005015A5" w14:textId="77777777" w:rsidTr="00B34CE4">
        <w:tc>
          <w:tcPr>
            <w:tcW w:w="4680" w:type="dxa"/>
          </w:tcPr>
          <w:p w14:paraId="01D68B46" w14:textId="5C6AED18" w:rsidR="00B34CE4" w:rsidRPr="00B34CE4" w:rsidRDefault="00B34CE4" w:rsidP="00B34CE4">
            <w:pPr>
              <w:pStyle w:val="ListBullet"/>
              <w:numPr>
                <w:ilvl w:val="0"/>
                <w:numId w:val="0"/>
              </w:numPr>
              <w:contextualSpacing w:val="0"/>
              <w:rPr>
                <w:sz w:val="30"/>
                <w:szCs w:val="30"/>
              </w:rPr>
            </w:pPr>
            <w:r w:rsidRPr="00B34CE4">
              <w:rPr>
                <w:sz w:val="30"/>
                <w:szCs w:val="30"/>
              </w:rPr>
              <w:t xml:space="preserve">We have used RLE on char level to compress this text file </w:t>
            </w:r>
            <w:proofErr w:type="gramStart"/>
            <w:r w:rsidRPr="00B34CE4">
              <w:rPr>
                <w:sz w:val="30"/>
                <w:szCs w:val="30"/>
              </w:rPr>
              <w:t>( PhoneList.txt</w:t>
            </w:r>
            <w:proofErr w:type="gramEnd"/>
            <w:r w:rsidRPr="00B34CE4">
              <w:rPr>
                <w:sz w:val="30"/>
                <w:szCs w:val="30"/>
              </w:rPr>
              <w:t xml:space="preserve">) </w:t>
            </w:r>
          </w:p>
        </w:tc>
      </w:tr>
    </w:tbl>
    <w:p w14:paraId="1B5B0A73" w14:textId="3AF029A2" w:rsidR="00AD782D" w:rsidRPr="00CF1A49" w:rsidRDefault="00B34CE4" w:rsidP="0062312F">
      <w:pPr>
        <w:pStyle w:val="Heading1"/>
      </w:pPr>
      <w:r>
        <w:lastRenderedPageBreak/>
        <w:t>FlowChart</w:t>
      </w:r>
    </w:p>
    <w:p w14:paraId="0EAC9767" w14:textId="0ED79F26" w:rsidR="00B51D1B" w:rsidRDefault="00136A81" w:rsidP="006E1507">
      <w:bookmarkStart w:id="0" w:name="_GoBack"/>
      <w:r>
        <w:rPr>
          <w:noProof/>
        </w:rPr>
        <w:drawing>
          <wp:inline distT="0" distB="0" distL="0" distR="0" wp14:anchorId="6F551984" wp14:editId="1E76D643">
            <wp:extent cx="5897531" cy="7548779"/>
            <wp:effectExtent l="0" t="0" r="8255" b="0"/>
            <wp:docPr id="1" name="Picture 1" descr="https://services.smartdraw.com/fileconversion/a38cba09-7972-4ddb-bb21-c98bffe84a53/2/compress%20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rvices.smartdraw.com/fileconversion/a38cba09-7972-4ddb-bb21-c98bffe84a53/2/compress%20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530" cy="755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A296F3" w14:textId="1987BE37" w:rsidR="00B34CE4" w:rsidRDefault="00B34CE4" w:rsidP="006E1507"/>
    <w:p w14:paraId="07990446" w14:textId="14459F10" w:rsidR="00B34CE4" w:rsidRDefault="00B34CE4" w:rsidP="006E1507"/>
    <w:p w14:paraId="4DF3F40A" w14:textId="22E60B8F" w:rsidR="00B34CE4" w:rsidRDefault="00B34CE4" w:rsidP="006E1507"/>
    <w:p w14:paraId="6E564450" w14:textId="7E87A952" w:rsidR="00B34CE4" w:rsidRDefault="00B34CE4" w:rsidP="006E1507"/>
    <w:p w14:paraId="35779D29" w14:textId="48D4F6CD" w:rsidR="00B34CE4" w:rsidRDefault="00B34CE4" w:rsidP="006E1507"/>
    <w:p w14:paraId="0B46C692" w14:textId="77777777" w:rsidR="00B34CE4" w:rsidRDefault="00B34CE4" w:rsidP="00B34CE4">
      <w:pPr>
        <w:pStyle w:val="Heading1"/>
      </w:pPr>
    </w:p>
    <w:p w14:paraId="7030B38D" w14:textId="77777777" w:rsidR="00B34CE4" w:rsidRDefault="00B34CE4" w:rsidP="00B34CE4">
      <w:pPr>
        <w:pStyle w:val="Heading1"/>
      </w:pPr>
    </w:p>
    <w:p w14:paraId="1B0C9A8B" w14:textId="77777777" w:rsidR="00B34CE4" w:rsidRDefault="00B34CE4" w:rsidP="00B34CE4">
      <w:pPr>
        <w:pStyle w:val="Heading1"/>
      </w:pPr>
    </w:p>
    <w:p w14:paraId="6148F3E5" w14:textId="77777777" w:rsidR="00B34CE4" w:rsidRDefault="00B34CE4" w:rsidP="00B34CE4">
      <w:pPr>
        <w:pStyle w:val="Heading1"/>
      </w:pPr>
    </w:p>
    <w:p w14:paraId="07FDFA89" w14:textId="77777777" w:rsidR="00B34CE4" w:rsidRDefault="00B34CE4" w:rsidP="00B34CE4">
      <w:pPr>
        <w:pStyle w:val="Heading1"/>
      </w:pPr>
    </w:p>
    <w:p w14:paraId="1034A70F" w14:textId="77777777" w:rsidR="00B34CE4" w:rsidRDefault="00B34CE4" w:rsidP="00B34CE4">
      <w:pPr>
        <w:pStyle w:val="Heading1"/>
      </w:pPr>
    </w:p>
    <w:p w14:paraId="28E4D182" w14:textId="77777777" w:rsidR="00B34CE4" w:rsidRDefault="00B34CE4" w:rsidP="00B34CE4">
      <w:pPr>
        <w:pStyle w:val="Heading1"/>
      </w:pPr>
    </w:p>
    <w:p w14:paraId="62E7F031" w14:textId="4AC9FDCB" w:rsidR="00B34CE4" w:rsidRDefault="00B34CE4" w:rsidP="00B34CE4">
      <w:pPr>
        <w:pStyle w:val="Heading1"/>
      </w:pPr>
      <w:r>
        <w:t xml:space="preserve">Output sample: </w:t>
      </w:r>
    </w:p>
    <w:p w14:paraId="421A26CB" w14:textId="2BB6BF72" w:rsidR="00B34CE4" w:rsidRDefault="00B34CE4" w:rsidP="00B34CE4">
      <w:pPr>
        <w:pStyle w:val="Heading1"/>
      </w:pPr>
    </w:p>
    <w:p w14:paraId="246F8F4E" w14:textId="17D526EE" w:rsidR="00B34CE4" w:rsidRDefault="00A35E20" w:rsidP="00B34CE4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The compressed file: </w:t>
      </w:r>
    </w:p>
    <w:p w14:paraId="674330E1" w14:textId="7AEA8949" w:rsidR="00A35E20" w:rsidRDefault="00A35E20" w:rsidP="00B34CE4">
      <w:pPr>
        <w:pStyle w:val="ListBullet"/>
        <w:numPr>
          <w:ilvl w:val="0"/>
          <w:numId w:val="0"/>
        </w:numPr>
        <w:rPr>
          <w:sz w:val="30"/>
          <w:szCs w:val="30"/>
        </w:rPr>
      </w:pPr>
      <w:proofErr w:type="spellStart"/>
      <w:r w:rsidRPr="00A35E20">
        <w:rPr>
          <w:sz w:val="30"/>
          <w:szCs w:val="30"/>
        </w:rPr>
        <w:t>AliLoay</w:t>
      </w:r>
      <w:proofErr w:type="spellEnd"/>
      <w:r>
        <w:rPr>
          <w:sz w:val="30"/>
          <w:szCs w:val="30"/>
        </w:rPr>
        <w:t xml:space="preserve">    </w:t>
      </w:r>
      <w:r w:rsidRPr="00A35E20">
        <w:rPr>
          <w:sz w:val="30"/>
          <w:szCs w:val="30"/>
        </w:rPr>
        <w:t>20405092839717</w:t>
      </w:r>
      <w:r w:rsidRPr="00A35E20">
        <w:rPr>
          <w:sz w:val="30"/>
          <w:szCs w:val="30"/>
        </w:rPr>
        <w:tab/>
      </w:r>
      <w:proofErr w:type="spellStart"/>
      <w:r w:rsidRPr="00A35E20">
        <w:rPr>
          <w:sz w:val="30"/>
          <w:szCs w:val="30"/>
        </w:rPr>
        <w:t>AtaiaBasme</w:t>
      </w:r>
      <w:proofErr w:type="spellEnd"/>
      <w:r>
        <w:rPr>
          <w:sz w:val="30"/>
          <w:szCs w:val="30"/>
        </w:rPr>
        <w:t xml:space="preserve"> </w:t>
      </w:r>
      <w:r w:rsidRPr="00A35E20">
        <w:rPr>
          <w:sz w:val="30"/>
          <w:szCs w:val="30"/>
        </w:rPr>
        <w:t>3@31305108</w:t>
      </w:r>
      <w:r>
        <w:rPr>
          <w:sz w:val="30"/>
          <w:szCs w:val="30"/>
        </w:rPr>
        <w:t>4</w:t>
      </w:r>
      <w:r w:rsidRPr="00A35E20">
        <w:rPr>
          <w:sz w:val="30"/>
          <w:szCs w:val="30"/>
        </w:rPr>
        <w:t>4</w:t>
      </w:r>
      <w:r>
        <w:rPr>
          <w:sz w:val="30"/>
          <w:szCs w:val="30"/>
        </w:rPr>
        <w:t>3</w:t>
      </w:r>
      <w:r w:rsidRPr="00A35E20">
        <w:rPr>
          <w:sz w:val="30"/>
          <w:szCs w:val="30"/>
        </w:rPr>
        <w:t>3</w:t>
      </w:r>
    </w:p>
    <w:p w14:paraId="16D96498" w14:textId="12C39456" w:rsidR="00A35E20" w:rsidRDefault="00A35E20" w:rsidP="00B34CE4">
      <w:pPr>
        <w:pStyle w:val="ListBullet"/>
        <w:numPr>
          <w:ilvl w:val="0"/>
          <w:numId w:val="0"/>
        </w:numPr>
        <w:rPr>
          <w:sz w:val="30"/>
          <w:szCs w:val="30"/>
        </w:rPr>
      </w:pPr>
    </w:p>
    <w:p w14:paraId="719A3104" w14:textId="77777777" w:rsidR="00A35E20" w:rsidRDefault="00A35E20" w:rsidP="00A35E20">
      <w:pPr>
        <w:pStyle w:val="ListBullet"/>
        <w:numPr>
          <w:ilvl w:val="0"/>
          <w:numId w:val="0"/>
        </w:numPr>
        <w:ind w:left="360" w:hanging="360"/>
        <w:rPr>
          <w:sz w:val="30"/>
          <w:szCs w:val="30"/>
        </w:rPr>
      </w:pPr>
      <w:r>
        <w:rPr>
          <w:sz w:val="30"/>
          <w:szCs w:val="30"/>
        </w:rPr>
        <w:t xml:space="preserve">The decompressed file: </w:t>
      </w:r>
    </w:p>
    <w:p w14:paraId="64E522D9" w14:textId="4729E60E" w:rsidR="00A35E20" w:rsidRPr="00A35E20" w:rsidRDefault="00A35E20" w:rsidP="00A35E20">
      <w:pPr>
        <w:pStyle w:val="ListBullet"/>
        <w:numPr>
          <w:ilvl w:val="0"/>
          <w:numId w:val="0"/>
        </w:num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 w:rsidRPr="00A35E20">
        <w:rPr>
          <w:sz w:val="30"/>
          <w:szCs w:val="30"/>
        </w:rPr>
        <w:t xml:space="preserve">Ali </w:t>
      </w:r>
      <w:proofErr w:type="spellStart"/>
      <w:r w:rsidRPr="00A35E20">
        <w:rPr>
          <w:sz w:val="30"/>
          <w:szCs w:val="30"/>
        </w:rPr>
        <w:t>Loay</w:t>
      </w:r>
      <w:proofErr w:type="spellEnd"/>
    </w:p>
    <w:p w14:paraId="4576C82E" w14:textId="77777777" w:rsidR="00A35E20" w:rsidRPr="00A35E20" w:rsidRDefault="00A35E20" w:rsidP="00A35E20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35E20">
        <w:rPr>
          <w:sz w:val="30"/>
          <w:szCs w:val="30"/>
        </w:rPr>
        <w:tab/>
        <w:t>20405092839717</w:t>
      </w:r>
    </w:p>
    <w:p w14:paraId="78EA7562" w14:textId="77777777" w:rsidR="00A35E20" w:rsidRPr="00A35E20" w:rsidRDefault="00A35E20" w:rsidP="00A35E20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35E20">
        <w:rPr>
          <w:sz w:val="30"/>
          <w:szCs w:val="30"/>
        </w:rPr>
        <w:tab/>
      </w:r>
      <w:proofErr w:type="spellStart"/>
      <w:r w:rsidRPr="00A35E20">
        <w:rPr>
          <w:sz w:val="30"/>
          <w:szCs w:val="30"/>
        </w:rPr>
        <w:t>Ataia</w:t>
      </w:r>
      <w:proofErr w:type="spellEnd"/>
      <w:r w:rsidRPr="00A35E20">
        <w:rPr>
          <w:sz w:val="30"/>
          <w:szCs w:val="30"/>
        </w:rPr>
        <w:t xml:space="preserve"> </w:t>
      </w:r>
      <w:proofErr w:type="spellStart"/>
      <w:r w:rsidRPr="00A35E20">
        <w:rPr>
          <w:sz w:val="30"/>
          <w:szCs w:val="30"/>
        </w:rPr>
        <w:t>Basme</w:t>
      </w:r>
      <w:proofErr w:type="spellEnd"/>
    </w:p>
    <w:p w14:paraId="741E5864" w14:textId="55A62749" w:rsidR="00A35E20" w:rsidRPr="00B34CE4" w:rsidRDefault="00A35E20" w:rsidP="00A35E20">
      <w:pPr>
        <w:pStyle w:val="ListBullet"/>
        <w:numPr>
          <w:ilvl w:val="0"/>
          <w:numId w:val="0"/>
        </w:numPr>
        <w:rPr>
          <w:sz w:val="30"/>
          <w:szCs w:val="30"/>
        </w:rPr>
      </w:pPr>
      <w:r w:rsidRPr="00A35E20">
        <w:rPr>
          <w:sz w:val="30"/>
          <w:szCs w:val="30"/>
        </w:rPr>
        <w:tab/>
        <w:t>31113051084433</w:t>
      </w:r>
    </w:p>
    <w:p w14:paraId="06DACCA3" w14:textId="2410854F" w:rsidR="00B34CE4" w:rsidRPr="00A35E20" w:rsidRDefault="00A35E20" w:rsidP="00A35E20">
      <w:pPr>
        <w:pStyle w:val="Heading1"/>
      </w:pPr>
      <w:r>
        <w:t>conclusion</w:t>
      </w:r>
    </w:p>
    <w:p w14:paraId="41391159" w14:textId="5BF1AF52" w:rsidR="00A35E20" w:rsidRPr="00A35E20" w:rsidRDefault="00A35E20" w:rsidP="00A35E20">
      <w:pPr>
        <w:pStyle w:val="ListBullet"/>
        <w:numPr>
          <w:ilvl w:val="0"/>
          <w:numId w:val="0"/>
        </w:numPr>
        <w:rPr>
          <w:b/>
          <w:bCs/>
        </w:rPr>
      </w:pPr>
      <w:r>
        <w:rPr>
          <w:sz w:val="30"/>
          <w:szCs w:val="30"/>
        </w:rPr>
        <w:t xml:space="preserve">    </w:t>
      </w:r>
      <w:r w:rsidRPr="00A35E20">
        <w:rPr>
          <w:sz w:val="30"/>
          <w:szCs w:val="30"/>
        </w:rPr>
        <w:t>t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he original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file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is stored in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763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proofErr w:type="gramStart"/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bytes ,</w:t>
      </w:r>
      <w:proofErr w:type="gramEnd"/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but the compressed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file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will be stored in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6</w:t>
      </w:r>
      <w:r w:rsidR="00117BF6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32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bytes. Compression ratio=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6</w:t>
      </w:r>
      <w:r w:rsidR="00117BF6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32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/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763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= 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0.</w:t>
      </w:r>
      <w:r w:rsidR="00117BF6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828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=</w:t>
      </w:r>
      <w:r w:rsidR="00117BF6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82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 w:rsidR="00117BF6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8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%</w:t>
      </w:r>
      <w:r w:rsidRPr="00A35E20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So this type of compression is suitable for this data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2D0CE633" w14:textId="76F67472" w:rsidR="00B34CE4" w:rsidRDefault="00B34CE4" w:rsidP="006E1507"/>
    <w:p w14:paraId="67DE21C9" w14:textId="77777777" w:rsidR="00B34CE4" w:rsidRPr="006E1507" w:rsidRDefault="00B34CE4" w:rsidP="006E1507"/>
    <w:sectPr w:rsidR="00B34CE4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2685F" w14:textId="77777777" w:rsidR="00F771F8" w:rsidRDefault="00F771F8" w:rsidP="0068194B">
      <w:r>
        <w:separator/>
      </w:r>
    </w:p>
    <w:p w14:paraId="10CAD7E9" w14:textId="77777777" w:rsidR="00F771F8" w:rsidRDefault="00F771F8"/>
    <w:p w14:paraId="50C9BF7D" w14:textId="77777777" w:rsidR="00F771F8" w:rsidRDefault="00F771F8"/>
  </w:endnote>
  <w:endnote w:type="continuationSeparator" w:id="0">
    <w:p w14:paraId="0864F1EC" w14:textId="77777777" w:rsidR="00F771F8" w:rsidRDefault="00F771F8" w:rsidP="0068194B">
      <w:r>
        <w:continuationSeparator/>
      </w:r>
    </w:p>
    <w:p w14:paraId="23A1B271" w14:textId="77777777" w:rsidR="00F771F8" w:rsidRDefault="00F771F8"/>
    <w:p w14:paraId="0D476C60" w14:textId="77777777" w:rsidR="00F771F8" w:rsidRDefault="00F771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F5A18C" w14:textId="60AC05DA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A8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20034" w14:textId="77777777" w:rsidR="00F771F8" w:rsidRDefault="00F771F8" w:rsidP="0068194B">
      <w:r>
        <w:separator/>
      </w:r>
    </w:p>
    <w:p w14:paraId="510EBD9B" w14:textId="77777777" w:rsidR="00F771F8" w:rsidRDefault="00F771F8"/>
    <w:p w14:paraId="3D8CC0BF" w14:textId="77777777" w:rsidR="00F771F8" w:rsidRDefault="00F771F8"/>
  </w:footnote>
  <w:footnote w:type="continuationSeparator" w:id="0">
    <w:p w14:paraId="1B87F877" w14:textId="77777777" w:rsidR="00F771F8" w:rsidRDefault="00F771F8" w:rsidP="0068194B">
      <w:r>
        <w:continuationSeparator/>
      </w:r>
    </w:p>
    <w:p w14:paraId="4A53A713" w14:textId="77777777" w:rsidR="00F771F8" w:rsidRDefault="00F771F8"/>
    <w:p w14:paraId="063D6670" w14:textId="77777777" w:rsidR="00F771F8" w:rsidRDefault="00F771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531E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97FBC2" wp14:editId="0AA2167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3A4A0D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FC80674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E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17BF6"/>
    <w:rsid w:val="00136A8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E20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4CE4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71F8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4E994"/>
  <w15:chartTrackingRefBased/>
  <w15:docId w15:val="{EEA5C023-49CE-44D3-9684-0C6E008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%20Lenovo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ED"/>
    <w:rsid w:val="0015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DF73EA737D4517A49C79B9ADD42754">
    <w:name w:val="38DF73EA737D4517A49C79B9ADD4275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8626DACB464660AB69A26CDC09492C">
    <w:name w:val="B98626DACB464660AB69A26CDC09492C"/>
  </w:style>
  <w:style w:type="paragraph" w:customStyle="1" w:styleId="C23FD0C09C5F420095120D4D56486160">
    <w:name w:val="C23FD0C09C5F420095120D4D56486160"/>
  </w:style>
  <w:style w:type="paragraph" w:customStyle="1" w:styleId="CEA5B4D2EEFC4EB7885B18FF88FA9281">
    <w:name w:val="CEA5B4D2EEFC4EB7885B18FF88FA9281"/>
  </w:style>
  <w:style w:type="paragraph" w:customStyle="1" w:styleId="0D6F2C13B51D43C6BBFAAE0C5A1A919D">
    <w:name w:val="0D6F2C13B51D43C6BBFAAE0C5A1A919D"/>
  </w:style>
  <w:style w:type="paragraph" w:customStyle="1" w:styleId="8FEC82A93E1F4AC69230DDCDEB38F628">
    <w:name w:val="8FEC82A93E1F4AC69230DDCDEB38F628"/>
  </w:style>
  <w:style w:type="paragraph" w:customStyle="1" w:styleId="0BC3C5EF9EA948938972F1BF3E80FCD1">
    <w:name w:val="0BC3C5EF9EA948938972F1BF3E80FCD1"/>
  </w:style>
  <w:style w:type="paragraph" w:customStyle="1" w:styleId="2689ECAFC4A348FC84F97DAF4E021773">
    <w:name w:val="2689ECAFC4A348FC84F97DAF4E021773"/>
  </w:style>
  <w:style w:type="paragraph" w:customStyle="1" w:styleId="AC9401195BFF4B55B4305D9AB3B2FCA5">
    <w:name w:val="AC9401195BFF4B55B4305D9AB3B2FCA5"/>
  </w:style>
  <w:style w:type="paragraph" w:customStyle="1" w:styleId="ED872096F9424D85ADEDCCF179A4E9F0">
    <w:name w:val="ED872096F9424D85ADEDCCF179A4E9F0"/>
  </w:style>
  <w:style w:type="paragraph" w:customStyle="1" w:styleId="7C202A970FA84285973F1D2BF4082AB5">
    <w:name w:val="7C202A970FA84285973F1D2BF4082AB5"/>
  </w:style>
  <w:style w:type="paragraph" w:customStyle="1" w:styleId="E37C8EA60EE54BE9AA0041357751AD73">
    <w:name w:val="E37C8EA60EE54BE9AA0041357751AD73"/>
  </w:style>
  <w:style w:type="paragraph" w:customStyle="1" w:styleId="408958D9AD55416299A6042DA60CB273">
    <w:name w:val="408958D9AD55416299A6042DA60CB273"/>
  </w:style>
  <w:style w:type="paragraph" w:customStyle="1" w:styleId="50EEE172E5ED403D860A1E0B6BD033FE">
    <w:name w:val="50EEE172E5ED403D860A1E0B6BD033FE"/>
  </w:style>
  <w:style w:type="paragraph" w:customStyle="1" w:styleId="23323448E34D4D149C345C69E31B1DAD">
    <w:name w:val="23323448E34D4D149C345C69E31B1DA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3BD0EE9044DA49AEA19D99E70C87BB00">
    <w:name w:val="3BD0EE9044DA49AEA19D99E70C87BB00"/>
  </w:style>
  <w:style w:type="paragraph" w:customStyle="1" w:styleId="9630BCF1D2F04B039058092FDD4F648C">
    <w:name w:val="9630BCF1D2F04B039058092FDD4F648C"/>
  </w:style>
  <w:style w:type="paragraph" w:customStyle="1" w:styleId="47B837A519C44B51A47AE03AC668B2A2">
    <w:name w:val="47B837A519C44B51A47AE03AC668B2A2"/>
  </w:style>
  <w:style w:type="paragraph" w:customStyle="1" w:styleId="AD8257A46F4A4CFA8476E5159DE65F74">
    <w:name w:val="AD8257A46F4A4CFA8476E5159DE65F74"/>
  </w:style>
  <w:style w:type="paragraph" w:customStyle="1" w:styleId="7F2654F9A90C428382BB05D229D26183">
    <w:name w:val="7F2654F9A90C428382BB05D229D26183"/>
  </w:style>
  <w:style w:type="paragraph" w:customStyle="1" w:styleId="724E318F26B8450C8AF8980C73E656B3">
    <w:name w:val="724E318F26B8450C8AF8980C73E656B3"/>
  </w:style>
  <w:style w:type="paragraph" w:customStyle="1" w:styleId="57DA379AEB2045E7BFAD58729FBE6732">
    <w:name w:val="57DA379AEB2045E7BFAD58729FBE6732"/>
  </w:style>
  <w:style w:type="paragraph" w:customStyle="1" w:styleId="D797EE4720864D6D935260C102A27800">
    <w:name w:val="D797EE4720864D6D935260C102A27800"/>
  </w:style>
  <w:style w:type="paragraph" w:customStyle="1" w:styleId="29CA7D6CC2F24E63B6C4A33688A5083E">
    <w:name w:val="29CA7D6CC2F24E63B6C4A33688A5083E"/>
  </w:style>
  <w:style w:type="paragraph" w:customStyle="1" w:styleId="DB81D0130DEA4A27BA102814CC1A02A4">
    <w:name w:val="DB81D0130DEA4A27BA102814CC1A02A4"/>
  </w:style>
  <w:style w:type="paragraph" w:customStyle="1" w:styleId="391AF67ECB514D92AA425EDC45B1C72C">
    <w:name w:val="391AF67ECB514D92AA425EDC45B1C72C"/>
  </w:style>
  <w:style w:type="paragraph" w:customStyle="1" w:styleId="5BEAF8F9F1C24B84A4A435DF882EDE51">
    <w:name w:val="5BEAF8F9F1C24B84A4A435DF882EDE51"/>
  </w:style>
  <w:style w:type="paragraph" w:customStyle="1" w:styleId="0E007F91A7D0405094CA4E4EECCF1968">
    <w:name w:val="0E007F91A7D0405094CA4E4EECCF1968"/>
  </w:style>
  <w:style w:type="paragraph" w:customStyle="1" w:styleId="B21F3ACABF744E1BB2D84A44DC044933">
    <w:name w:val="B21F3ACABF744E1BB2D84A44DC044933"/>
  </w:style>
  <w:style w:type="paragraph" w:customStyle="1" w:styleId="699FBF0BAFED4A4A98D9322A1CD9963C">
    <w:name w:val="699FBF0BAFED4A4A98D9322A1CD9963C"/>
  </w:style>
  <w:style w:type="paragraph" w:customStyle="1" w:styleId="92CD442A79E541A99462C1FE4A781817">
    <w:name w:val="92CD442A79E541A99462C1FE4A781817"/>
  </w:style>
  <w:style w:type="paragraph" w:customStyle="1" w:styleId="FDA306D9B0604739898D21FA44365DAB">
    <w:name w:val="FDA306D9B0604739898D21FA44365DAB"/>
  </w:style>
  <w:style w:type="paragraph" w:customStyle="1" w:styleId="A6C64B826C68415186602F3F4AA59909">
    <w:name w:val="A6C64B826C68415186602F3F4AA59909"/>
  </w:style>
  <w:style w:type="paragraph" w:customStyle="1" w:styleId="B2A4C251A9FC43DB969EFE79BA347A9B">
    <w:name w:val="B2A4C251A9FC43DB969EFE79BA347A9B"/>
  </w:style>
  <w:style w:type="paragraph" w:customStyle="1" w:styleId="BECDDF8AC25A41C593059D6004E4596A">
    <w:name w:val="BECDDF8AC25A41C593059D6004E4596A"/>
  </w:style>
  <w:style w:type="paragraph" w:customStyle="1" w:styleId="38CCD33D250C4EC99D7C1016D5DE315E">
    <w:name w:val="38CCD33D250C4EC99D7C1016D5DE315E"/>
  </w:style>
  <w:style w:type="paragraph" w:customStyle="1" w:styleId="32FFA252E9B342329F631347A8369AAC">
    <w:name w:val="32FFA252E9B342329F631347A8369AAC"/>
  </w:style>
  <w:style w:type="paragraph" w:customStyle="1" w:styleId="096CAEDF485B4CA886B21DDC069C163E">
    <w:name w:val="096CAEDF485B4CA886B21DDC069C163E"/>
  </w:style>
  <w:style w:type="paragraph" w:customStyle="1" w:styleId="0A35E76A8A12484FA2619CD62564BD96">
    <w:name w:val="0A35E76A8A12484FA2619CD62564BD96"/>
  </w:style>
  <w:style w:type="paragraph" w:customStyle="1" w:styleId="0A1B9193E2924B6BB384666F8F07EBA3">
    <w:name w:val="0A1B9193E2924B6BB384666F8F07EBA3"/>
  </w:style>
  <w:style w:type="paragraph" w:customStyle="1" w:styleId="68996F13687A402B83A6D6DAE3BAC56A">
    <w:name w:val="68996F13687A402B83A6D6DAE3BAC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107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Lenovo</dc:creator>
  <cp:keywords/>
  <dc:description/>
  <cp:lastModifiedBy>Viola Tarik Zahir Bakhit</cp:lastModifiedBy>
  <cp:revision>2</cp:revision>
  <dcterms:created xsi:type="dcterms:W3CDTF">2018-02-26T09:15:00Z</dcterms:created>
  <dcterms:modified xsi:type="dcterms:W3CDTF">2018-02-26T11:02:00Z</dcterms:modified>
  <cp:category/>
</cp:coreProperties>
</file>